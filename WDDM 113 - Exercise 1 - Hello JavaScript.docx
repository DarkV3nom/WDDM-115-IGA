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A7E8" w14:textId="4CC67048" w:rsidR="003A5467" w:rsidRPr="003A5467" w:rsidRDefault="003A5467" w:rsidP="003A5467">
      <w:pPr>
        <w:pStyle w:val="Title"/>
        <w:rPr>
          <w:lang w:val="en-CA"/>
        </w:rPr>
      </w:pPr>
      <w:r>
        <w:rPr>
          <w:lang w:val="en-CA"/>
        </w:rPr>
        <w:t xml:space="preserve">Exercise 1: Hello </w:t>
      </w:r>
      <w:r w:rsidR="00692D1B">
        <w:rPr>
          <w:lang w:val="en-CA"/>
        </w:rPr>
        <w:t>JavaScript</w:t>
      </w:r>
      <w:r>
        <w:rPr>
          <w:lang w:val="en-CA"/>
        </w:rPr>
        <w:t>!</w:t>
      </w:r>
    </w:p>
    <w:p w14:paraId="3DE0A1F2" w14:textId="0A82E5BB" w:rsidR="003A5467" w:rsidRDefault="003A5467" w:rsidP="003A5467">
      <w:pPr>
        <w:pStyle w:val="Subtitle"/>
        <w:rPr>
          <w:lang w:val="en-CA"/>
        </w:rPr>
      </w:pPr>
      <w:r>
        <w:rPr>
          <w:lang w:val="en-CA"/>
        </w:rPr>
        <w:t>WDDM 11</w:t>
      </w:r>
      <w:r w:rsidR="00425E08">
        <w:rPr>
          <w:lang w:val="en-CA"/>
        </w:rPr>
        <w:t>3</w:t>
      </w:r>
      <w:r>
        <w:rPr>
          <w:lang w:val="en-CA"/>
        </w:rPr>
        <w:t xml:space="preserve"> – </w:t>
      </w:r>
      <w:r w:rsidR="007A5061">
        <w:rPr>
          <w:lang w:val="en-CA"/>
        </w:rPr>
        <w:t xml:space="preserve">Applied Web </w:t>
      </w:r>
      <w:r w:rsidR="00425E08">
        <w:rPr>
          <w:lang w:val="en-CA"/>
        </w:rPr>
        <w:t>Programming</w:t>
      </w:r>
    </w:p>
    <w:p w14:paraId="0A15B590" w14:textId="5D936820" w:rsidR="00EA640B" w:rsidRPr="00EA640B" w:rsidRDefault="005B7894" w:rsidP="00EA640B">
      <w:pPr>
        <w:pStyle w:val="Subtitle"/>
        <w:rPr>
          <w:lang w:val="en-CA"/>
        </w:rPr>
      </w:pPr>
      <w:r>
        <w:rPr>
          <w:lang w:val="en-CA"/>
        </w:rPr>
        <w:t>Semantic Website</w:t>
      </w:r>
    </w:p>
    <w:p w14:paraId="4C54CF57" w14:textId="7D4AD75F" w:rsidR="003A5467" w:rsidRDefault="003A5467" w:rsidP="003A5467">
      <w:pPr>
        <w:pStyle w:val="Heading1"/>
      </w:pPr>
      <w:r>
        <w:t>Description</w:t>
      </w:r>
    </w:p>
    <w:p w14:paraId="7C1CF6BC" w14:textId="6082D046" w:rsidR="004F5203" w:rsidRDefault="004F5203" w:rsidP="004F5203">
      <w:r>
        <w:t xml:space="preserve">Welcome to the first exercise in this course! For this exercise, we will be introduced </w:t>
      </w:r>
      <w:r w:rsidR="007A5061">
        <w:t xml:space="preserve">to </w:t>
      </w:r>
      <w:r w:rsidR="005B7894">
        <w:t>the JavaScript</w:t>
      </w:r>
      <w:r w:rsidR="00651245">
        <w:t xml:space="preserve"> (JS)</w:t>
      </w:r>
      <w:r w:rsidR="005B7894">
        <w:t xml:space="preserve"> programming language</w:t>
      </w:r>
      <w:r>
        <w:t xml:space="preserve">. </w:t>
      </w:r>
      <w:r w:rsidR="00C2560D">
        <w:t xml:space="preserve">JS </w:t>
      </w:r>
      <w:r w:rsidR="00651245" w:rsidRPr="00651245">
        <w:t>is a programming language that is one of the core technologies of the World Wide Web, alongside HTML and CSS. As of 2022, 98% of websites use JavaScript on the client side for webpage behavior, often incorporating third-party libraries.</w:t>
      </w:r>
    </w:p>
    <w:p w14:paraId="636D773E" w14:textId="0972AB26" w:rsidR="0078742E" w:rsidRDefault="004F5203" w:rsidP="004F5203">
      <w:r>
        <w:t xml:space="preserve">In this exercise, we will </w:t>
      </w:r>
      <w:r w:rsidR="007A5061">
        <w:t xml:space="preserve">add a </w:t>
      </w:r>
      <w:r w:rsidR="00651245">
        <w:t>JavaScript (JS)</w:t>
      </w:r>
      <w:r w:rsidR="007A5061">
        <w:t xml:space="preserve"> </w:t>
      </w:r>
      <w:r w:rsidR="00651245">
        <w:t>file</w:t>
      </w:r>
      <w:r w:rsidR="007A5061">
        <w:t xml:space="preserve"> to the project. This will allow us to </w:t>
      </w:r>
      <w:r w:rsidR="00651245">
        <w:t>creat</w:t>
      </w:r>
      <w:r w:rsidR="003C77C5">
        <w:t>e</w:t>
      </w:r>
      <w:r w:rsidR="00651245">
        <w:t xml:space="preserve"> some interactivity on our web page</w:t>
      </w:r>
      <w:r w:rsidR="007A5061">
        <w:t xml:space="preserve">! We will link </w:t>
      </w:r>
      <w:r w:rsidR="00651245">
        <w:t>the JS</w:t>
      </w:r>
      <w:r w:rsidR="007A5061">
        <w:t xml:space="preserve"> file to the</w:t>
      </w:r>
      <w:r w:rsidR="00651245">
        <w:t xml:space="preserve"> script element in the</w:t>
      </w:r>
      <w:r w:rsidR="007A5061">
        <w:t xml:space="preserve"> HTML file and explore some of the </w:t>
      </w:r>
      <w:r w:rsidR="00651245">
        <w:t>capabilities of programming with JavaScript.</w:t>
      </w:r>
    </w:p>
    <w:p w14:paraId="4B4BC1C0" w14:textId="0F1C875B" w:rsidR="004F5203" w:rsidRDefault="00EA640B" w:rsidP="004F5203">
      <w:r>
        <w:t xml:space="preserve">As we start to explore </w:t>
      </w:r>
      <w:r w:rsidR="00651245">
        <w:t>JS</w:t>
      </w:r>
      <w:r>
        <w:t xml:space="preserve">, we will </w:t>
      </w:r>
      <w:r w:rsidR="007A5061">
        <w:t xml:space="preserve">continue to </w:t>
      </w:r>
      <w:r>
        <w:t>test</w:t>
      </w:r>
      <w:r w:rsidR="007A5061">
        <w:t xml:space="preserve"> and </w:t>
      </w:r>
      <w:r w:rsidR="00B31B4A">
        <w:t xml:space="preserve">confirm the changes we make to the </w:t>
      </w:r>
      <w:r w:rsidR="00651245">
        <w:t>project</w:t>
      </w:r>
      <w:r w:rsidR="003C77C5">
        <w:t>.</w:t>
      </w:r>
      <w:r w:rsidR="0078742E">
        <w:t xml:space="preserve"> </w:t>
      </w:r>
      <w:r w:rsidR="00B31B4A">
        <w:t xml:space="preserve">We will start to unlock the capabilities of </w:t>
      </w:r>
      <w:r w:rsidR="00651245">
        <w:t>programming</w:t>
      </w:r>
      <w:r w:rsidR="00B31B4A">
        <w:t xml:space="preserve"> our web application</w:t>
      </w:r>
      <w:r w:rsidR="00273488">
        <w:t>.</w:t>
      </w:r>
    </w:p>
    <w:p w14:paraId="1B62BB71" w14:textId="53B93B25" w:rsidR="00B31B4A" w:rsidRPr="004F5203" w:rsidRDefault="00B31B4A" w:rsidP="004F5203">
      <w:r>
        <w:t>You may continue adding to and building on this project in each exercise throughout the semester.</w:t>
      </w:r>
    </w:p>
    <w:p w14:paraId="7D1B912F" w14:textId="6122EEAA" w:rsidR="00B31B4A" w:rsidRPr="00B31B4A" w:rsidRDefault="004F5203" w:rsidP="00CB0711">
      <w:pPr>
        <w:pStyle w:val="Heading1"/>
      </w:pPr>
      <w:r>
        <w:t>Tasks</w:t>
      </w:r>
    </w:p>
    <w:p w14:paraId="1A0923A3" w14:textId="4295C0CE" w:rsidR="00B97891" w:rsidRDefault="00B97891" w:rsidP="00B97891">
      <w:pPr>
        <w:pStyle w:val="ListParagraph"/>
        <w:numPr>
          <w:ilvl w:val="0"/>
          <w:numId w:val="1"/>
        </w:numPr>
      </w:pPr>
      <w:r>
        <w:t xml:space="preserve">Create a new </w:t>
      </w:r>
      <w:r w:rsidR="00251B39">
        <w:t>JS</w:t>
      </w:r>
      <w:r>
        <w:t xml:space="preserve"> file and </w:t>
      </w:r>
      <w:r w:rsidR="00251B39">
        <w:t>give it a helpful name such as “MainScript.js”</w:t>
      </w:r>
    </w:p>
    <w:p w14:paraId="6824B1DA" w14:textId="47E27569" w:rsidR="00B31B4A" w:rsidRDefault="00B31B4A" w:rsidP="0060708F">
      <w:pPr>
        <w:pStyle w:val="ListParagraph"/>
        <w:numPr>
          <w:ilvl w:val="0"/>
          <w:numId w:val="1"/>
        </w:numPr>
      </w:pPr>
      <w:r>
        <w:t xml:space="preserve">In the index.html file, </w:t>
      </w:r>
      <w:r w:rsidR="00251B39">
        <w:t xml:space="preserve">link the JS file in </w:t>
      </w:r>
      <w:proofErr w:type="gramStart"/>
      <w:r w:rsidR="00251B39">
        <w:t xml:space="preserve">the </w:t>
      </w:r>
      <w:r w:rsidR="00A407BD">
        <w:t xml:space="preserve"> </w:t>
      </w:r>
      <w:r w:rsidR="00A407BD"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gramEnd"/>
      <w:r w:rsidR="00251B39">
        <w:rPr>
          <w:rStyle w:val="HTMLCode"/>
          <w:rFonts w:ascii="Consolas" w:eastAsiaTheme="minorHAnsi" w:hAnsi="Consolas"/>
          <w:color w:val="DC143C"/>
          <w:sz w:val="24"/>
          <w:szCs w:val="24"/>
        </w:rPr>
        <w:t>script</w:t>
      </w:r>
      <w:r w:rsidR="00A407BD" w:rsidRPr="002642FA"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 w:rsidR="00A407BD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="00A407BD">
        <w:t>tag</w:t>
      </w:r>
    </w:p>
    <w:p w14:paraId="595C43B7" w14:textId="6B3592DE" w:rsidR="00251B39" w:rsidRPr="00251B39" w:rsidRDefault="00251B39" w:rsidP="00251B39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51B39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251B3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script</w:t>
      </w:r>
      <w:r w:rsidRPr="00251B3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51B39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src</w:t>
      </w:r>
      <w:proofErr w:type="spellEnd"/>
      <w:r w:rsidRPr="00251B3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251B39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"MainScript.js"</w:t>
      </w:r>
      <w:r w:rsidRPr="00251B39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&gt;&lt;/</w:t>
      </w:r>
      <w:r w:rsidRPr="00251B3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script</w:t>
      </w:r>
      <w:r w:rsidRPr="00251B39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5BF0885" w14:textId="77777777" w:rsidR="00251B39" w:rsidRDefault="00251B39" w:rsidP="00251B39"/>
    <w:p w14:paraId="5749DE50" w14:textId="09E89E76" w:rsidR="00251B39" w:rsidRDefault="00251B39" w:rsidP="0060708F">
      <w:pPr>
        <w:pStyle w:val="ListParagraph"/>
        <w:numPr>
          <w:ilvl w:val="0"/>
          <w:numId w:val="1"/>
        </w:numPr>
      </w:pPr>
      <w:r>
        <w:t>Make sure to add comments to your code to make it easier to understand</w:t>
      </w:r>
    </w:p>
    <w:p w14:paraId="3C13BDA1" w14:textId="5C5E9C22" w:rsidR="00251B39" w:rsidRDefault="00251B39" w:rsidP="00251B39">
      <w:pPr>
        <w:pStyle w:val="ListParagraph"/>
      </w:pPr>
    </w:p>
    <w:p w14:paraId="1FF8B148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This is a comment which can help me understand my code later</w:t>
      </w:r>
    </w:p>
    <w:p w14:paraId="22B5DB58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5AC7DAF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</w:t>
      </w:r>
    </w:p>
    <w:p w14:paraId="355E7DB0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This is a comment block</w:t>
      </w:r>
    </w:p>
    <w:p w14:paraId="05089DFC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it can span multiple lines</w:t>
      </w:r>
    </w:p>
    <w:p w14:paraId="36A1863E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and then it can be closed like this</w:t>
      </w:r>
    </w:p>
    <w:p w14:paraId="6DA7CD1D" w14:textId="77777777" w:rsidR="00251B39" w:rsidRPr="00251B39" w:rsidRDefault="00251B39" w:rsidP="00251B39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1B39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3498AB9B" w14:textId="5FFC1852" w:rsidR="00251B39" w:rsidRDefault="00251B39" w:rsidP="00251B39">
      <w:pPr>
        <w:pStyle w:val="ListParagraph"/>
      </w:pPr>
    </w:p>
    <w:p w14:paraId="653DF8C6" w14:textId="77777777" w:rsidR="00251B39" w:rsidRPr="00251B39" w:rsidRDefault="00251B39" w:rsidP="00251B39">
      <w:pPr>
        <w:pStyle w:val="ListParagraph"/>
      </w:pPr>
    </w:p>
    <w:p w14:paraId="2C4C3B2F" w14:textId="0929C7AA" w:rsidR="00FF4DE4" w:rsidRDefault="00251B39" w:rsidP="0060708F">
      <w:pPr>
        <w:pStyle w:val="ListParagraph"/>
        <w:numPr>
          <w:ilvl w:val="0"/>
          <w:numId w:val="1"/>
        </w:numPr>
      </w:pPr>
      <w:r>
        <w:t>Add some variables</w:t>
      </w:r>
      <w:r w:rsidR="00FF4DE4">
        <w:t xml:space="preserve"> (values that can change)</w:t>
      </w:r>
      <w:r>
        <w:t xml:space="preserve"> to your code using “var” for global </w:t>
      </w:r>
      <w:r w:rsidR="00FF4DE4">
        <w:t xml:space="preserve">(publicly accessible) </w:t>
      </w:r>
      <w:r>
        <w:t>variables, “let” for local variables</w:t>
      </w:r>
      <w:r w:rsidR="00FF4DE4">
        <w:t xml:space="preserve"> (only accessible here in the current scope), and “const” for constant read-only values that do not change:</w:t>
      </w:r>
    </w:p>
    <w:p w14:paraId="22DD7E74" w14:textId="2648FCBD" w:rsidR="00FF4DE4" w:rsidRDefault="00FF4DE4" w:rsidP="00FF4DE4">
      <w:pPr>
        <w:pStyle w:val="ListParagraph"/>
      </w:pPr>
    </w:p>
    <w:p w14:paraId="05A1759B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How to create variables:</w:t>
      </w:r>
    </w:p>
    <w:p w14:paraId="1E296F50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var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6A005C9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let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40AD2ED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E4A9EF3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How to use variables:</w:t>
      </w:r>
    </w:p>
    <w:p w14:paraId="2FC08361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FF4D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77CF56F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FF4D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FE06AF4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let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gramStart"/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F74055B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0FE516B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//let z = x + </w:t>
      </w:r>
      <w:proofErr w:type="gramStart"/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x;</w:t>
      </w:r>
      <w:proofErr w:type="gramEnd"/>
    </w:p>
    <w:p w14:paraId="17865C27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89F553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a const variable cannot be reassigned</w:t>
      </w:r>
    </w:p>
    <w:p w14:paraId="7F952A9E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90FBD1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FF4DE4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PI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FF4DE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3.141592653589793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D1943B1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D468AB6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//PI = 10; // this code will not work</w:t>
      </w:r>
    </w:p>
    <w:p w14:paraId="36441E71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50A2F9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FF4DE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FF4DE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FF4DE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"PI: "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FF4DE4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PI</w:t>
      </w:r>
      <w:r w:rsidRPr="00FF4DE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6892711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6AC6D59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const variables must be assigned a value</w:t>
      </w:r>
    </w:p>
    <w:p w14:paraId="4FEBD5AF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this code will not work</w:t>
      </w:r>
    </w:p>
    <w:p w14:paraId="25717936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//const </w:t>
      </w:r>
      <w:proofErr w:type="gramStart"/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PI2;</w:t>
      </w:r>
      <w:proofErr w:type="gramEnd"/>
    </w:p>
    <w:p w14:paraId="0D43CFE8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//PI2 = </w:t>
      </w:r>
      <w:proofErr w:type="gramStart"/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3.14159265359;</w:t>
      </w:r>
      <w:proofErr w:type="gramEnd"/>
    </w:p>
    <w:p w14:paraId="7D8BAF19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C95EA5" w14:textId="77777777" w:rsidR="00FF4DE4" w:rsidRPr="00FF4DE4" w:rsidRDefault="00FF4DE4" w:rsidP="00FF4DE4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F4DE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always use const when you know the value should not be changed</w:t>
      </w:r>
    </w:p>
    <w:p w14:paraId="591494E8" w14:textId="77777777" w:rsidR="00FF4DE4" w:rsidRDefault="00FF4DE4" w:rsidP="00FF4DE4">
      <w:pPr>
        <w:pStyle w:val="ListParagraph"/>
      </w:pPr>
    </w:p>
    <w:p w14:paraId="17100347" w14:textId="77777777" w:rsidR="00FF4DE4" w:rsidRDefault="00FF4DE4" w:rsidP="00FF4DE4">
      <w:pPr>
        <w:pStyle w:val="ListParagraph"/>
      </w:pPr>
    </w:p>
    <w:p w14:paraId="71009675" w14:textId="358EBC36" w:rsidR="00FF4DE4" w:rsidRDefault="00FF4DE4" w:rsidP="00FF4DE4">
      <w:pPr>
        <w:pStyle w:val="ListParagraph"/>
        <w:numPr>
          <w:ilvl w:val="0"/>
          <w:numId w:val="1"/>
        </w:numPr>
      </w:pPr>
      <w:r>
        <w:t>Combine multiple strings (combinations of characters) and other values into a single string:</w:t>
      </w:r>
    </w:p>
    <w:p w14:paraId="6A35AFDA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5DE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using camelCase is the most common way of naming variables</w:t>
      </w:r>
    </w:p>
    <w:p w14:paraId="28A83782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662CA0" w14:textId="2E96D1C1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5DE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var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="00CA30E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irst</w:t>
      </w:r>
      <w:r w:rsidR="00CA30E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"Dylan</w:t>
      </w:r>
      <w:proofErr w:type="gramStart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2CACB04" w14:textId="77777777" w:rsid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5DE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var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lastName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"Ravka</w:t>
      </w:r>
      <w:proofErr w:type="gramStart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9BB11B6" w14:textId="77777777" w:rsidR="00722832" w:rsidRDefault="00722832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77EEE0" w14:textId="18A46C5E" w:rsidR="00722832" w:rsidRPr="00255DE8" w:rsidRDefault="00722832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DB50F1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0BCE406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5DE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let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fullName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firstName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lastName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984960A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E7CF1FF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"First Name: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firstName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Last Name: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lastName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A5CA0D9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"Full Name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fullName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E937D2C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35E0BE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"X: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"Z: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CFBB81C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FD2D0E7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"this is"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a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"combined string with an integer: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FD7458C" w14:textId="77777777" w:rsidR="00255DE8" w:rsidRDefault="00255DE8" w:rsidP="00255DE8"/>
    <w:p w14:paraId="08F05369" w14:textId="76A83765" w:rsidR="00255DE8" w:rsidRDefault="00255DE8" w:rsidP="00255DE8">
      <w:pPr>
        <w:pStyle w:val="ListParagraph"/>
        <w:numPr>
          <w:ilvl w:val="0"/>
          <w:numId w:val="1"/>
        </w:numPr>
      </w:pPr>
      <w:r>
        <w:t>Use the “++” operator to increment a number by 1:</w:t>
      </w:r>
    </w:p>
    <w:p w14:paraId="16AE5333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55DE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let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incrementNum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55DE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8BA7EDB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5A15B4B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number: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incrementNum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A382DE0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44DE37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incrementNum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650DB6ED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A2F7EDC" w14:textId="77777777" w:rsidR="00255DE8" w:rsidRPr="00255DE8" w:rsidRDefault="00255DE8" w:rsidP="00255DE8">
      <w:pPr>
        <w:widowControl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55DE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55DE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incremented number: "</w:t>
      </w:r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55DE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incrementNum</w:t>
      </w:r>
      <w:proofErr w:type="spellEnd"/>
      <w:r w:rsidRPr="00255DE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E6209BD" w14:textId="77777777" w:rsidR="00255DE8" w:rsidRDefault="00255DE8" w:rsidP="00255DE8"/>
    <w:p w14:paraId="3D0C3F8A" w14:textId="0A98CC8D" w:rsidR="00894876" w:rsidRDefault="006E5628" w:rsidP="00894876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</w:rPr>
        <w:t xml:space="preserve">Run a test to see it the </w:t>
      </w:r>
      <w:r w:rsidR="009A1E19">
        <w:rPr>
          <w:rStyle w:val="tagcolor"/>
        </w:rPr>
        <w:t>JavaScript code</w:t>
      </w:r>
      <w:r>
        <w:rPr>
          <w:rStyle w:val="tagcolor"/>
        </w:rPr>
        <w:t xml:space="preserve"> works!</w:t>
      </w:r>
    </w:p>
    <w:p w14:paraId="4E227944" w14:textId="44C05DCC" w:rsidR="00894876" w:rsidRDefault="00894876" w:rsidP="00894876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</w:rPr>
        <w:t xml:space="preserve">Continue exploring </w:t>
      </w:r>
      <w:r w:rsidR="009A1E19">
        <w:rPr>
          <w:rStyle w:val="tagcolor"/>
        </w:rPr>
        <w:t>JS</w:t>
      </w:r>
      <w:r>
        <w:rPr>
          <w:rStyle w:val="tagcolor"/>
        </w:rPr>
        <w:t xml:space="preserve"> and adding to the </w:t>
      </w:r>
      <w:r w:rsidR="00425965">
        <w:rPr>
          <w:rStyle w:val="tagcolor"/>
        </w:rPr>
        <w:t>logs!</w:t>
      </w:r>
    </w:p>
    <w:p w14:paraId="5EBC1D45" w14:textId="0FDE4B3A" w:rsidR="00433C0B" w:rsidRPr="00273488" w:rsidRDefault="00425965" w:rsidP="000308A7">
      <w:r>
        <w:rPr>
          <w:noProof/>
        </w:rPr>
        <w:drawing>
          <wp:inline distT="0" distB="0" distL="0" distR="0" wp14:anchorId="5DF8A4AB" wp14:editId="1BF5C2FA">
            <wp:extent cx="5467985" cy="3655695"/>
            <wp:effectExtent l="0" t="0" r="0" b="19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FC8" w14:textId="11EF5452" w:rsidR="00227C41" w:rsidRDefault="003A5467" w:rsidP="00227C41">
      <w:pPr>
        <w:pStyle w:val="Heading1"/>
      </w:pPr>
      <w:r>
        <w:t>Deliverables</w:t>
      </w:r>
    </w:p>
    <w:p w14:paraId="42995F85" w14:textId="59191D6D" w:rsidR="00227C41" w:rsidRDefault="00227C41" w:rsidP="00227C41">
      <w:r>
        <w:t xml:space="preserve">Upload the following files to the </w:t>
      </w:r>
      <w:r w:rsidRPr="00227C41">
        <w:rPr>
          <w:b/>
          <w:bCs/>
        </w:rPr>
        <w:t>Exercise 1</w:t>
      </w:r>
      <w:r>
        <w:t xml:space="preserve"> Submission in </w:t>
      </w:r>
      <w:proofErr w:type="spellStart"/>
      <w:r>
        <w:t>BlackBoard</w:t>
      </w:r>
      <w:proofErr w:type="spellEnd"/>
      <w:r>
        <w:t>:</w:t>
      </w:r>
    </w:p>
    <w:p w14:paraId="758279A8" w14:textId="3A93313E" w:rsidR="00227C41" w:rsidRDefault="00227C41" w:rsidP="00227C41">
      <w:pPr>
        <w:pStyle w:val="ListParagraph"/>
        <w:numPr>
          <w:ilvl w:val="0"/>
          <w:numId w:val="3"/>
        </w:numPr>
      </w:pPr>
      <w:r>
        <w:t xml:space="preserve">Screenshot of your </w:t>
      </w:r>
      <w:r w:rsidR="00425965">
        <w:t>Debug Console window</w:t>
      </w:r>
      <w:r>
        <w:t xml:space="preserve"> (</w:t>
      </w:r>
      <w:proofErr w:type="gramStart"/>
      <w:r>
        <w:t>similar to</w:t>
      </w:r>
      <w:proofErr w:type="gramEnd"/>
      <w:r>
        <w:t xml:space="preserve"> the screenshot above)</w:t>
      </w:r>
    </w:p>
    <w:p w14:paraId="2108CB5C" w14:textId="16ABD77E" w:rsidR="00433C0B" w:rsidRDefault="00227C41" w:rsidP="00227C41">
      <w:pPr>
        <w:pStyle w:val="ListParagraph"/>
        <w:numPr>
          <w:ilvl w:val="0"/>
          <w:numId w:val="3"/>
        </w:numPr>
      </w:pPr>
      <w:r>
        <w:t>index.html file</w:t>
      </w:r>
    </w:p>
    <w:p w14:paraId="5976C35B" w14:textId="6F4E94F5" w:rsidR="00EC50A9" w:rsidRDefault="00425965" w:rsidP="00227C41">
      <w:pPr>
        <w:pStyle w:val="ListParagraph"/>
        <w:numPr>
          <w:ilvl w:val="0"/>
          <w:numId w:val="3"/>
        </w:numPr>
      </w:pPr>
      <w:r>
        <w:t>MainScript</w:t>
      </w:r>
      <w:r w:rsidR="00EC50A9">
        <w:t>.</w:t>
      </w:r>
      <w:r>
        <w:t>js</w:t>
      </w:r>
      <w:r w:rsidR="00EC50A9">
        <w:t xml:space="preserve"> file</w:t>
      </w:r>
    </w:p>
    <w:p w14:paraId="7CE86D52" w14:textId="372CCCE8" w:rsidR="003A5467" w:rsidRDefault="003A5467" w:rsidP="003A5467">
      <w:pPr>
        <w:pStyle w:val="Heading1"/>
      </w:pPr>
      <w:r>
        <w:t>Assessment</w:t>
      </w:r>
    </w:p>
    <w:p w14:paraId="160B56F1" w14:textId="3956DD59" w:rsidR="00227C41" w:rsidRDefault="00227C41" w:rsidP="00227C41">
      <w:r>
        <w:t xml:space="preserve">This is Exercise 1 out of </w:t>
      </w:r>
      <w:r w:rsidR="00E36D1F">
        <w:t>4</w:t>
      </w:r>
      <w:r>
        <w:t>.</w:t>
      </w:r>
    </w:p>
    <w:p w14:paraId="1E01AD8B" w14:textId="08293D80" w:rsidR="001D3DA5" w:rsidRDefault="001D3DA5" w:rsidP="001D3DA5">
      <w:r>
        <w:t xml:space="preserve">This Exercise is worth </w:t>
      </w:r>
      <w:r w:rsidR="007326A8">
        <w:t>10</w:t>
      </w:r>
      <w:r>
        <w:t>% of the total grade in the course.</w:t>
      </w:r>
    </w:p>
    <w:p w14:paraId="416B7FB1" w14:textId="77777777" w:rsidR="001D3DA5" w:rsidRDefault="001D3DA5" w:rsidP="001D3DA5">
      <w:r>
        <w:t>Complete the Tasks to score points!</w:t>
      </w:r>
    </w:p>
    <w:p w14:paraId="540E8D1B" w14:textId="77777777" w:rsidR="001D3DA5" w:rsidRDefault="001D3DA5" w:rsidP="001D3DA5">
      <w:r>
        <w:t>Score Calculation:</w:t>
      </w:r>
    </w:p>
    <w:p w14:paraId="453B1C8D" w14:textId="32675912" w:rsidR="00E36D1F" w:rsidRDefault="00E36D1F" w:rsidP="00E36D1F">
      <w:r>
        <w:lastRenderedPageBreak/>
        <w:t>0 / 5 – No submission</w:t>
      </w:r>
    </w:p>
    <w:p w14:paraId="07C316CE" w14:textId="01871C5E" w:rsidR="00E36D1F" w:rsidRDefault="00944C98" w:rsidP="00E36D1F">
      <w:r>
        <w:t>2.5</w:t>
      </w:r>
      <w:r w:rsidR="00E36D1F">
        <w:t xml:space="preserve"> / </w:t>
      </w:r>
      <w:r w:rsidR="008B6D7A">
        <w:t>10</w:t>
      </w:r>
      <w:r w:rsidR="00E36D1F">
        <w:t xml:space="preserve"> – Missing submission files, minimal effort</w:t>
      </w:r>
    </w:p>
    <w:p w14:paraId="624E9E8C" w14:textId="7AF02DB3" w:rsidR="00E36D1F" w:rsidRDefault="00E36D1F" w:rsidP="00E36D1F">
      <w:r>
        <w:t xml:space="preserve">5 / </w:t>
      </w:r>
      <w:r w:rsidR="008B6D7A">
        <w:t>10</w:t>
      </w:r>
      <w:r>
        <w:t xml:space="preserve"> – Incomplete tasks</w:t>
      </w:r>
    </w:p>
    <w:p w14:paraId="7D254629" w14:textId="5EACB497" w:rsidR="00E36D1F" w:rsidRDefault="00944C98" w:rsidP="00E36D1F">
      <w:r>
        <w:t>7</w:t>
      </w:r>
      <w:r w:rsidR="00E36D1F">
        <w:t xml:space="preserve"> / </w:t>
      </w:r>
      <w:r w:rsidR="008B6D7A">
        <w:t>10</w:t>
      </w:r>
      <w:r w:rsidR="00E36D1F">
        <w:t xml:space="preserve"> – Complete tasks, some errors</w:t>
      </w:r>
    </w:p>
    <w:p w14:paraId="1A0182EA" w14:textId="62725311" w:rsidR="00E36D1F" w:rsidRDefault="008B6D7A" w:rsidP="00E36D1F">
      <w:r>
        <w:t>8</w:t>
      </w:r>
      <w:r w:rsidR="00E36D1F">
        <w:t xml:space="preserve"> / </w:t>
      </w:r>
      <w:r>
        <w:t>10</w:t>
      </w:r>
      <w:r w:rsidR="00E36D1F">
        <w:t xml:space="preserve"> – Complete tasks, no errors</w:t>
      </w:r>
    </w:p>
    <w:p w14:paraId="470813C3" w14:textId="665903F9" w:rsidR="00E36D1F" w:rsidRDefault="008B6D7A" w:rsidP="00E36D1F">
      <w:r>
        <w:t>9</w:t>
      </w:r>
      <w:r w:rsidR="00E36D1F">
        <w:t xml:space="preserve"> / </w:t>
      </w:r>
      <w:r>
        <w:t>10</w:t>
      </w:r>
      <w:r w:rsidR="00E36D1F">
        <w:t xml:space="preserve"> </w:t>
      </w:r>
      <w:r>
        <w:t>-</w:t>
      </w:r>
      <w:r w:rsidR="00E36D1F">
        <w:t xml:space="preserve"> Exceeds the expectations</w:t>
      </w:r>
    </w:p>
    <w:p w14:paraId="1BEB07FE" w14:textId="5754325A" w:rsidR="00E36D1F" w:rsidRPr="003A5467" w:rsidRDefault="008B6D7A" w:rsidP="00E36D1F">
      <w:pPr>
        <w:rPr>
          <w:lang w:val="en-CA"/>
        </w:rPr>
      </w:pPr>
      <w:r>
        <w:t>10</w:t>
      </w:r>
      <w:r w:rsidR="00E36D1F">
        <w:t xml:space="preserve"> / </w:t>
      </w:r>
      <w:r>
        <w:t>10</w:t>
      </w:r>
      <w:r w:rsidR="00E36D1F">
        <w:t xml:space="preserve"> – Inspirational work</w:t>
      </w:r>
    </w:p>
    <w:p w14:paraId="1C21515D" w14:textId="77777777" w:rsidR="00E36D1F" w:rsidRPr="00D22AB9" w:rsidRDefault="00E36D1F" w:rsidP="001D3DA5"/>
    <w:p w14:paraId="42BFF44D" w14:textId="6F40A4DD" w:rsidR="00500690" w:rsidRPr="003A5467" w:rsidRDefault="00500690" w:rsidP="001D3DA5">
      <w:pPr>
        <w:rPr>
          <w:lang w:val="en-CA"/>
        </w:rPr>
      </w:pPr>
    </w:p>
    <w:sectPr w:rsidR="00500690" w:rsidRPr="003A5467" w:rsidSect="00EA6BC0">
      <w:headerReference w:type="default" r:id="rId8"/>
      <w:footerReference w:type="default" r:id="rId9"/>
      <w:type w:val="continuous"/>
      <w:pgSz w:w="12240" w:h="15840" w:code="1"/>
      <w:pgMar w:top="170" w:right="2189" w:bottom="1077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9A3D" w14:textId="77777777" w:rsidR="003F1B56" w:rsidRDefault="003F1B56" w:rsidP="00706621">
      <w:pPr>
        <w:spacing w:after="0" w:line="240" w:lineRule="auto"/>
      </w:pPr>
      <w:r>
        <w:separator/>
      </w:r>
    </w:p>
  </w:endnote>
  <w:endnote w:type="continuationSeparator" w:id="0">
    <w:p w14:paraId="348905C1" w14:textId="77777777" w:rsidR="003F1B56" w:rsidRDefault="003F1B56" w:rsidP="0070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TC Franklin Gothic Std Bk C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E80D" w14:textId="77777777" w:rsidR="00AA119D" w:rsidRDefault="00BE4A17">
    <w:pPr>
      <w:pStyle w:val="Footer"/>
    </w:pPr>
    <w:r w:rsidRPr="00045884">
      <w:rPr>
        <w:rFonts w:ascii="ITC Franklin Gothic Std Bk Cd" w:hAnsi="ITC Franklin Gothic Std Bk Cd"/>
        <w:b/>
        <w:noProof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97057" wp14:editId="673F441C">
              <wp:simplePos x="0" y="0"/>
              <wp:positionH relativeFrom="column">
                <wp:posOffset>-109220</wp:posOffset>
              </wp:positionH>
              <wp:positionV relativeFrom="paragraph">
                <wp:posOffset>-51757</wp:posOffset>
              </wp:positionV>
              <wp:extent cx="5404485" cy="140398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44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BAF816" w14:textId="3369338D" w:rsidR="00045884" w:rsidRPr="00045884" w:rsidRDefault="00045884" w:rsidP="00045884">
                          <w:pPr>
                            <w:rPr>
                              <w:rFonts w:ascii="Arial Narrow" w:hAnsi="Arial Narrow"/>
                              <w:b/>
                              <w:color w:val="0F243E" w:themeColor="text2" w:themeShade="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8970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6pt;margin-top:-4.1pt;width:425.5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" filled="f" stroked="f">
              <v:textbox style="mso-fit-shape-to-text:t">
                <w:txbxContent>
                  <w:p w14:paraId="79BAF816" w14:textId="3369338D" w:rsidR="00045884" w:rsidRPr="00045884" w:rsidRDefault="00045884" w:rsidP="00045884">
                    <w:pPr>
                      <w:rPr>
                        <w:rFonts w:ascii="Arial Narrow" w:hAnsi="Arial Narrow"/>
                        <w:b/>
                        <w:color w:val="0F243E" w:themeColor="text2" w:themeShade="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80462C7" wp14:editId="4DF5BC22">
          <wp:simplePos x="0" y="0"/>
          <wp:positionH relativeFrom="page">
            <wp:posOffset>6734175</wp:posOffset>
          </wp:positionH>
          <wp:positionV relativeFrom="page">
            <wp:posOffset>8229600</wp:posOffset>
          </wp:positionV>
          <wp:extent cx="791845" cy="1673860"/>
          <wp:effectExtent l="0" t="0" r="8255" b="254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167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A1A3" w14:textId="77777777" w:rsidR="003F1B56" w:rsidRDefault="003F1B56" w:rsidP="00706621">
      <w:pPr>
        <w:spacing w:after="0" w:line="240" w:lineRule="auto"/>
      </w:pPr>
      <w:r>
        <w:separator/>
      </w:r>
    </w:p>
  </w:footnote>
  <w:footnote w:type="continuationSeparator" w:id="0">
    <w:p w14:paraId="417F87B0" w14:textId="77777777" w:rsidR="003F1B56" w:rsidRDefault="003F1B56" w:rsidP="0070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5F43" w14:textId="44F9136A" w:rsidR="00045884" w:rsidRDefault="00EA6BC0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26A9FAD" wp14:editId="05268FD9">
          <wp:simplePos x="0" y="0"/>
          <wp:positionH relativeFrom="column">
            <wp:posOffset>5300460</wp:posOffset>
          </wp:positionH>
          <wp:positionV relativeFrom="paragraph">
            <wp:posOffset>-198739</wp:posOffset>
          </wp:positionV>
          <wp:extent cx="1272743" cy="255967"/>
          <wp:effectExtent l="0" t="0" r="3810" b="0"/>
          <wp:wrapSquare wrapText="bothSides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743" cy="255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194"/>
    <w:multiLevelType w:val="hybridMultilevel"/>
    <w:tmpl w:val="86284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FFF"/>
    <w:multiLevelType w:val="hybridMultilevel"/>
    <w:tmpl w:val="BF906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605A2"/>
    <w:multiLevelType w:val="hybridMultilevel"/>
    <w:tmpl w:val="7DCC81C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6117158">
    <w:abstractNumId w:val="1"/>
  </w:num>
  <w:num w:numId="2" w16cid:durableId="1394543739">
    <w:abstractNumId w:val="2"/>
  </w:num>
  <w:num w:numId="3" w16cid:durableId="56303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6C"/>
    <w:rsid w:val="00001ED4"/>
    <w:rsid w:val="0000561A"/>
    <w:rsid w:val="000308A7"/>
    <w:rsid w:val="00045884"/>
    <w:rsid w:val="00054750"/>
    <w:rsid w:val="00064724"/>
    <w:rsid w:val="00136E5A"/>
    <w:rsid w:val="001D3DA5"/>
    <w:rsid w:val="00227C41"/>
    <w:rsid w:val="00251B39"/>
    <w:rsid w:val="00255DE8"/>
    <w:rsid w:val="002642FA"/>
    <w:rsid w:val="00273488"/>
    <w:rsid w:val="003444DC"/>
    <w:rsid w:val="003557DB"/>
    <w:rsid w:val="00364289"/>
    <w:rsid w:val="00385CDD"/>
    <w:rsid w:val="003A5467"/>
    <w:rsid w:val="003C77C5"/>
    <w:rsid w:val="003F1B56"/>
    <w:rsid w:val="003F3F9B"/>
    <w:rsid w:val="00425965"/>
    <w:rsid w:val="00425E08"/>
    <w:rsid w:val="00433C0B"/>
    <w:rsid w:val="0049719C"/>
    <w:rsid w:val="004F5203"/>
    <w:rsid w:val="00500690"/>
    <w:rsid w:val="005B7894"/>
    <w:rsid w:val="005E686C"/>
    <w:rsid w:val="0060708F"/>
    <w:rsid w:val="00651245"/>
    <w:rsid w:val="00662B63"/>
    <w:rsid w:val="00692D1B"/>
    <w:rsid w:val="006B1D64"/>
    <w:rsid w:val="006C2CA7"/>
    <w:rsid w:val="006E5628"/>
    <w:rsid w:val="00706621"/>
    <w:rsid w:val="00722832"/>
    <w:rsid w:val="007326A8"/>
    <w:rsid w:val="00781644"/>
    <w:rsid w:val="00786868"/>
    <w:rsid w:val="0078742E"/>
    <w:rsid w:val="007A5061"/>
    <w:rsid w:val="007B132D"/>
    <w:rsid w:val="008177B1"/>
    <w:rsid w:val="008643C3"/>
    <w:rsid w:val="008839A6"/>
    <w:rsid w:val="00894876"/>
    <w:rsid w:val="008B6D7A"/>
    <w:rsid w:val="008E2391"/>
    <w:rsid w:val="00944C98"/>
    <w:rsid w:val="00946A2C"/>
    <w:rsid w:val="00974731"/>
    <w:rsid w:val="00995757"/>
    <w:rsid w:val="009A1E19"/>
    <w:rsid w:val="009E40C7"/>
    <w:rsid w:val="00A407BD"/>
    <w:rsid w:val="00AA119D"/>
    <w:rsid w:val="00B31B4A"/>
    <w:rsid w:val="00B66DFA"/>
    <w:rsid w:val="00B97891"/>
    <w:rsid w:val="00BE4A17"/>
    <w:rsid w:val="00C2560D"/>
    <w:rsid w:val="00C34E4F"/>
    <w:rsid w:val="00C44B20"/>
    <w:rsid w:val="00C64B3C"/>
    <w:rsid w:val="00CA30EE"/>
    <w:rsid w:val="00CB0711"/>
    <w:rsid w:val="00CF5F34"/>
    <w:rsid w:val="00CF5F36"/>
    <w:rsid w:val="00D33D5F"/>
    <w:rsid w:val="00D33DE0"/>
    <w:rsid w:val="00D4000F"/>
    <w:rsid w:val="00D517FB"/>
    <w:rsid w:val="00D92B3B"/>
    <w:rsid w:val="00DF1A06"/>
    <w:rsid w:val="00E36D1F"/>
    <w:rsid w:val="00EA640B"/>
    <w:rsid w:val="00EA6BC0"/>
    <w:rsid w:val="00EC50A9"/>
    <w:rsid w:val="00EE620D"/>
    <w:rsid w:val="00FF2DB8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CD123"/>
  <w15:docId w15:val="{0FE5302C-56AC-4039-B5E9-91C683E0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A5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0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21"/>
  </w:style>
  <w:style w:type="paragraph" w:styleId="Footer">
    <w:name w:val="footer"/>
    <w:basedOn w:val="Normal"/>
    <w:link w:val="FooterChar"/>
    <w:uiPriority w:val="99"/>
    <w:unhideWhenUsed/>
    <w:rsid w:val="0070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21"/>
  </w:style>
  <w:style w:type="paragraph" w:customStyle="1" w:styleId="HumberAddresseeEtc">
    <w:name w:val="Humber Addressee Etc."/>
    <w:basedOn w:val="Normal"/>
    <w:rsid w:val="00706621"/>
    <w:pPr>
      <w:spacing w:after="0" w:line="320" w:lineRule="exact"/>
    </w:pPr>
    <w:rPr>
      <w:rFonts w:ascii="Times New Roman" w:eastAsia="Times New Roman" w:hAnsi="Times New Roman" w:cs="Times New Roman"/>
      <w:spacing w:val="5"/>
      <w:szCs w:val="20"/>
    </w:rPr>
  </w:style>
  <w:style w:type="paragraph" w:customStyle="1" w:styleId="DocumentTypeHeading">
    <w:name w:val="Document Type Heading"/>
    <w:basedOn w:val="Normal"/>
    <w:next w:val="Normal"/>
    <w:rsid w:val="00DF1A06"/>
    <w:pPr>
      <w:widowControl/>
      <w:spacing w:before="120" w:after="240" w:line="240" w:lineRule="auto"/>
    </w:pPr>
    <w:rPr>
      <w:rFonts w:ascii="Franklin Gothic Demi" w:eastAsia="Times New Roman" w:hAnsi="Franklin Gothic Demi" w:cs="Times New Roman"/>
      <w:sz w:val="72"/>
      <w:szCs w:val="20"/>
    </w:rPr>
  </w:style>
  <w:style w:type="paragraph" w:customStyle="1" w:styleId="HumberMemoLabel">
    <w:name w:val="Humber Memo Label"/>
    <w:basedOn w:val="Normal"/>
    <w:next w:val="Normal"/>
    <w:rsid w:val="00DF1A06"/>
    <w:pPr>
      <w:widowControl/>
      <w:spacing w:before="100" w:after="0" w:line="240" w:lineRule="auto"/>
    </w:pPr>
    <w:rPr>
      <w:rFonts w:ascii="Franklin Gothic Demi" w:eastAsia="Times New Roman" w:hAnsi="Franklin Gothic Demi" w:cs="Times New Roman"/>
      <w:szCs w:val="20"/>
    </w:rPr>
  </w:style>
  <w:style w:type="paragraph" w:customStyle="1" w:styleId="Memo">
    <w:name w:val="Memo"/>
    <w:basedOn w:val="Normal"/>
    <w:next w:val="Normal"/>
    <w:rsid w:val="00DF1A06"/>
    <w:pPr>
      <w:widowControl/>
      <w:spacing w:before="80"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6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4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546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A546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54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54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9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44DC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78742E"/>
  </w:style>
  <w:style w:type="character" w:customStyle="1" w:styleId="attributecolor">
    <w:name w:val="attributecolor"/>
    <w:basedOn w:val="DefaultParagraphFont"/>
    <w:rsid w:val="0078742E"/>
  </w:style>
  <w:style w:type="character" w:customStyle="1" w:styleId="attributevaluecolor">
    <w:name w:val="attributevaluecolor"/>
    <w:basedOn w:val="DefaultParagraphFont"/>
    <w:rsid w:val="00FF2DB8"/>
  </w:style>
  <w:style w:type="character" w:customStyle="1" w:styleId="tagnamecolor">
    <w:name w:val="tagnamecolor"/>
    <w:basedOn w:val="DefaultParagraphFont"/>
    <w:rsid w:val="0036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epartmental\Marketing\2013\Brand%20Roll%20out%202013\ARTWORK\Letterhead%20templates\HUM_Letterhead_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HUM_Letterhead_e-template.dotx</Template>
  <TotalTime>189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HUM_13109_Letterhead_v3.indd</vt:lpstr>
    </vt:vector>
  </TitlesOfParts>
  <Company>Humber College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HUM_13109_Letterhead_v3.indd</dc:title>
  <dc:creator>Humber College</dc:creator>
  <cp:lastModifiedBy>Dylan Ravka</cp:lastModifiedBy>
  <cp:revision>84</cp:revision>
  <cp:lastPrinted>2013-11-22T20:54:00Z</cp:lastPrinted>
  <dcterms:created xsi:type="dcterms:W3CDTF">2022-09-15T04:13:00Z</dcterms:created>
  <dcterms:modified xsi:type="dcterms:W3CDTF">2023-09-12T15:32:00Z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2013-10-10T00:00:00Z</vt:filetime>
  </property>
  <property fmtid="{D5CDD505-2E9C-101B-9397-08002B2CF9AE}" pid="3" name="LastSaved">
    <vt:filetime>2013-11-22T00:00:00Z</vt:filetime>
  </property>
</Properties>
</file>